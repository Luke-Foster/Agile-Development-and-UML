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58" w:rsidRDefault="00D03B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Vision Statement</w:t>
      </w:r>
    </w:p>
    <w:p w:rsidR="00483A58" w:rsidRDefault="00D03B9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Croft Farm Foods</w:t>
      </w:r>
    </w:p>
    <w:p w:rsidR="00483A58" w:rsidRDefault="005D016B" w:rsidP="005D016B">
      <w:pPr>
        <w:pStyle w:val="ListParagraph"/>
        <w:numPr>
          <w:ilvl w:val="0"/>
          <w:numId w:val="1"/>
        </w:numPr>
      </w:pPr>
      <w:r>
        <w:t>To m</w:t>
      </w:r>
      <w:r w:rsidR="00D03B9E">
        <w:t>anage the business more effectively using an efficient computer system.</w:t>
      </w:r>
      <w:r>
        <w:t xml:space="preserve"> (Main)</w:t>
      </w:r>
    </w:p>
    <w:p w:rsidR="005D016B" w:rsidRDefault="005D016B" w:rsidP="005D016B">
      <w:pPr>
        <w:pStyle w:val="ListParagraph"/>
        <w:numPr>
          <w:ilvl w:val="0"/>
          <w:numId w:val="1"/>
        </w:numPr>
      </w:pPr>
      <w:r>
        <w:t>To implement an efficient computer system to accommodate for different groups to work cohesively.</w:t>
      </w:r>
    </w:p>
    <w:p w:rsidR="005D016B" w:rsidRDefault="005D016B">
      <w:r>
        <w:t>(May be more specific vision statements related to goals)</w:t>
      </w:r>
    </w:p>
    <w:p w:rsidR="00483A58" w:rsidRDefault="00483A58"/>
    <w:p w:rsidR="00483A58" w:rsidRDefault="00D03B9E">
      <w:hyperlink r:id="rId8" w:history="1">
        <w:r>
          <w:rPr>
            <w:rStyle w:val="Hyperlink"/>
          </w:rPr>
          <w:t>http://www.lifehack.org/articles/work/20-sample-vision-statement-for-the-new-startup.html</w:t>
        </w:r>
      </w:hyperlink>
    </w:p>
    <w:p w:rsidR="00483A58" w:rsidRDefault="00483A58"/>
    <w:p w:rsidR="00483A58" w:rsidRDefault="00734817">
      <w:r>
        <w:rPr>
          <w:noProof/>
          <w:lang w:eastAsia="en-GB"/>
        </w:rPr>
        <w:drawing>
          <wp:inline distT="0" distB="0" distL="0" distR="0" wp14:anchorId="4C9A9793" wp14:editId="61B5B8B8">
            <wp:extent cx="5731510" cy="1101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A1" w:rsidRDefault="006A77A1"/>
    <w:p w:rsidR="00D03B9E" w:rsidRDefault="00D03B9E" w:rsidP="00734817">
      <w:pPr>
        <w:tabs>
          <w:tab w:val="left" w:pos="3508"/>
        </w:tabs>
      </w:pPr>
      <w:r>
        <w:t>https://www.productplan.com/what-is-a-product-roadmap/</w:t>
      </w:r>
      <w:bookmarkStart w:id="0" w:name="_GoBack"/>
      <w:bookmarkEnd w:id="0"/>
    </w:p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Pr="00D03B9E" w:rsidRDefault="00D03B9E" w:rsidP="00D03B9E"/>
    <w:p w:rsidR="00D03B9E" w:rsidRDefault="00D03B9E" w:rsidP="00D03B9E"/>
    <w:p w:rsidR="00483A58" w:rsidRDefault="00D03B9E" w:rsidP="00D03B9E">
      <w:pPr>
        <w:tabs>
          <w:tab w:val="left" w:pos="3456"/>
        </w:tabs>
      </w:pPr>
      <w:r>
        <w:tab/>
      </w:r>
    </w:p>
    <w:p w:rsidR="00D03B9E" w:rsidRDefault="00D03B9E" w:rsidP="00D03B9E">
      <w:pPr>
        <w:tabs>
          <w:tab w:val="left" w:pos="3456"/>
        </w:tabs>
      </w:pPr>
    </w:p>
    <w:p w:rsidR="00D03B9E" w:rsidRDefault="00D03B9E" w:rsidP="00D03B9E">
      <w:pPr>
        <w:tabs>
          <w:tab w:val="left" w:pos="3456"/>
        </w:tabs>
      </w:pPr>
    </w:p>
    <w:p w:rsidR="00D03B9E" w:rsidRPr="00D03B9E" w:rsidRDefault="00D03B9E" w:rsidP="00D03B9E">
      <w:pPr>
        <w:tabs>
          <w:tab w:val="left" w:pos="3456"/>
        </w:tabs>
      </w:pPr>
    </w:p>
    <w:sectPr w:rsidR="00D03B9E" w:rsidRPr="00D03B9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817" w:rsidRDefault="00734817">
      <w:pPr>
        <w:spacing w:after="0" w:line="240" w:lineRule="auto"/>
      </w:pPr>
      <w:r>
        <w:separator/>
      </w:r>
    </w:p>
  </w:endnote>
  <w:endnote w:type="continuationSeparator" w:id="0">
    <w:p w:rsidR="00734817" w:rsidRDefault="0073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817" w:rsidRDefault="0073481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34817" w:rsidRDefault="00734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453"/>
    <w:multiLevelType w:val="hybridMultilevel"/>
    <w:tmpl w:val="DAA232D0"/>
    <w:lvl w:ilvl="0" w:tplc="E4FACC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83A58"/>
    <w:rsid w:val="00483A58"/>
    <w:rsid w:val="005D016B"/>
    <w:rsid w:val="006A77A1"/>
    <w:rsid w:val="00734817"/>
    <w:rsid w:val="007C22D3"/>
    <w:rsid w:val="00D0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BD39"/>
  <w15:docId w15:val="{9A4A4183-6909-43EE-9E99-4D32CEC3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D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hack.org/articles/work/20-sample-vision-statement-for-the-new-startu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1080-9DF2-4F8C-9693-8DA3BF326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Burton</dc:creator>
  <dc:description/>
  <cp:lastModifiedBy>Lloyd Burton</cp:lastModifiedBy>
  <cp:revision>2</cp:revision>
  <dcterms:created xsi:type="dcterms:W3CDTF">2017-05-01T13:16:00Z</dcterms:created>
  <dcterms:modified xsi:type="dcterms:W3CDTF">2017-05-01T13:16:00Z</dcterms:modified>
</cp:coreProperties>
</file>