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451A" w:rsidTr="0038451A">
        <w:tc>
          <w:tcPr>
            <w:tcW w:w="3005" w:type="dxa"/>
          </w:tcPr>
          <w:p w:rsidR="0038451A" w:rsidRDefault="0038451A">
            <w:r>
              <w:t>Feature</w:t>
            </w:r>
          </w:p>
        </w:tc>
        <w:tc>
          <w:tcPr>
            <w:tcW w:w="3005" w:type="dxa"/>
          </w:tcPr>
          <w:p w:rsidR="0038451A" w:rsidRDefault="0038451A">
            <w:r>
              <w:t>Description</w:t>
            </w:r>
          </w:p>
        </w:tc>
        <w:tc>
          <w:tcPr>
            <w:tcW w:w="3006" w:type="dxa"/>
          </w:tcPr>
          <w:p w:rsidR="0038451A" w:rsidRDefault="0038451A">
            <w:r>
              <w:t>Points</w:t>
            </w:r>
          </w:p>
        </w:tc>
      </w:tr>
      <w:tr w:rsidR="004471EA" w:rsidTr="0038451A">
        <w:tc>
          <w:tcPr>
            <w:tcW w:w="3005" w:type="dxa"/>
            <w:vMerge w:val="restart"/>
          </w:tcPr>
          <w:p w:rsidR="004471EA" w:rsidRDefault="004471EA">
            <w:r>
              <w:t>Documentation</w:t>
            </w:r>
          </w:p>
        </w:tc>
        <w:tc>
          <w:tcPr>
            <w:tcW w:w="3005" w:type="dxa"/>
          </w:tcPr>
          <w:p w:rsidR="004471EA" w:rsidRDefault="004471EA">
            <w:r>
              <w:t>Requirements</w:t>
            </w:r>
          </w:p>
        </w:tc>
        <w:tc>
          <w:tcPr>
            <w:tcW w:w="3006" w:type="dxa"/>
          </w:tcPr>
          <w:p w:rsidR="004471EA" w:rsidRDefault="004471EA">
            <w:r>
              <w:t>3</w:t>
            </w:r>
          </w:p>
        </w:tc>
      </w:tr>
      <w:tr w:rsidR="004471EA" w:rsidTr="0038451A">
        <w:tc>
          <w:tcPr>
            <w:tcW w:w="3005" w:type="dxa"/>
            <w:vMerge/>
          </w:tcPr>
          <w:p w:rsidR="004471EA" w:rsidRDefault="004471EA"/>
        </w:tc>
        <w:tc>
          <w:tcPr>
            <w:tcW w:w="3005" w:type="dxa"/>
          </w:tcPr>
          <w:p w:rsidR="004471EA" w:rsidRDefault="004471EA">
            <w:r>
              <w:t>Use Cases</w:t>
            </w:r>
          </w:p>
        </w:tc>
        <w:tc>
          <w:tcPr>
            <w:tcW w:w="3006" w:type="dxa"/>
          </w:tcPr>
          <w:p w:rsidR="004471EA" w:rsidRDefault="004471EA">
            <w:r>
              <w:t>2</w:t>
            </w:r>
          </w:p>
        </w:tc>
      </w:tr>
      <w:tr w:rsidR="004471EA" w:rsidTr="0038451A">
        <w:tc>
          <w:tcPr>
            <w:tcW w:w="3005" w:type="dxa"/>
            <w:vMerge/>
          </w:tcPr>
          <w:p w:rsidR="004471EA" w:rsidRDefault="004471EA"/>
        </w:tc>
        <w:tc>
          <w:tcPr>
            <w:tcW w:w="3005" w:type="dxa"/>
          </w:tcPr>
          <w:p w:rsidR="004471EA" w:rsidRDefault="004471EA">
            <w:r>
              <w:t>UML Diagrams</w:t>
            </w:r>
          </w:p>
        </w:tc>
        <w:tc>
          <w:tcPr>
            <w:tcW w:w="3006" w:type="dxa"/>
          </w:tcPr>
          <w:p w:rsidR="004471EA" w:rsidRDefault="004471EA">
            <w:r>
              <w:t>4</w:t>
            </w:r>
          </w:p>
        </w:tc>
      </w:tr>
      <w:tr w:rsidR="004471EA" w:rsidTr="0038451A">
        <w:tc>
          <w:tcPr>
            <w:tcW w:w="3005" w:type="dxa"/>
            <w:vMerge/>
          </w:tcPr>
          <w:p w:rsidR="004471EA" w:rsidRDefault="004471EA"/>
        </w:tc>
        <w:tc>
          <w:tcPr>
            <w:tcW w:w="3005" w:type="dxa"/>
          </w:tcPr>
          <w:p w:rsidR="004471EA" w:rsidRDefault="004471EA">
            <w:r>
              <w:t>UI Mock up</w:t>
            </w:r>
          </w:p>
        </w:tc>
        <w:tc>
          <w:tcPr>
            <w:tcW w:w="3006" w:type="dxa"/>
          </w:tcPr>
          <w:p w:rsidR="004471EA" w:rsidRDefault="004471EA">
            <w:r>
              <w:t>1</w:t>
            </w:r>
          </w:p>
        </w:tc>
      </w:tr>
      <w:tr w:rsidR="0038451A" w:rsidTr="0038451A">
        <w:tc>
          <w:tcPr>
            <w:tcW w:w="3005" w:type="dxa"/>
            <w:vMerge w:val="restart"/>
          </w:tcPr>
          <w:p w:rsidR="0038451A" w:rsidRDefault="0038451A">
            <w:r>
              <w:t>Authentication</w:t>
            </w:r>
          </w:p>
        </w:tc>
        <w:tc>
          <w:tcPr>
            <w:tcW w:w="3005" w:type="dxa"/>
          </w:tcPr>
          <w:p w:rsidR="0038451A" w:rsidRDefault="0038451A">
            <w:r>
              <w:t>Register</w:t>
            </w:r>
          </w:p>
        </w:tc>
        <w:tc>
          <w:tcPr>
            <w:tcW w:w="3006" w:type="dxa"/>
          </w:tcPr>
          <w:p w:rsidR="0038451A" w:rsidRDefault="009F1A6B">
            <w:r>
              <w:t>4</w:t>
            </w:r>
          </w:p>
        </w:tc>
      </w:tr>
      <w:tr w:rsidR="0038451A" w:rsidTr="0038451A">
        <w:tc>
          <w:tcPr>
            <w:tcW w:w="3005" w:type="dxa"/>
            <w:vMerge/>
          </w:tcPr>
          <w:p w:rsidR="0038451A" w:rsidRDefault="0038451A"/>
        </w:tc>
        <w:tc>
          <w:tcPr>
            <w:tcW w:w="3005" w:type="dxa"/>
          </w:tcPr>
          <w:p w:rsidR="0038451A" w:rsidRDefault="0038451A">
            <w:r>
              <w:t>Login</w:t>
            </w:r>
          </w:p>
        </w:tc>
        <w:tc>
          <w:tcPr>
            <w:tcW w:w="3006" w:type="dxa"/>
          </w:tcPr>
          <w:p w:rsidR="0038451A" w:rsidRDefault="009F1A6B">
            <w:r>
              <w:t>3</w:t>
            </w:r>
          </w:p>
        </w:tc>
      </w:tr>
      <w:tr w:rsidR="00E50B1A" w:rsidTr="0038451A">
        <w:tc>
          <w:tcPr>
            <w:tcW w:w="3005" w:type="dxa"/>
            <w:vMerge w:val="restart"/>
          </w:tcPr>
          <w:p w:rsidR="00E50B1A" w:rsidRDefault="00E50B1A">
            <w:r>
              <w:t>Order Entry</w:t>
            </w:r>
          </w:p>
        </w:tc>
        <w:tc>
          <w:tcPr>
            <w:tcW w:w="3005" w:type="dxa"/>
          </w:tcPr>
          <w:p w:rsidR="00E50B1A" w:rsidRDefault="00E50B1A">
            <w:r>
              <w:t>Select Product</w:t>
            </w:r>
          </w:p>
        </w:tc>
        <w:tc>
          <w:tcPr>
            <w:tcW w:w="3006" w:type="dxa"/>
          </w:tcPr>
          <w:p w:rsidR="00E50B1A" w:rsidRDefault="009F1A6B">
            <w:r>
              <w:t>3</w:t>
            </w:r>
          </w:p>
        </w:tc>
      </w:tr>
      <w:tr w:rsidR="00E50B1A" w:rsidTr="0038451A">
        <w:tc>
          <w:tcPr>
            <w:tcW w:w="3005" w:type="dxa"/>
            <w:vMerge/>
          </w:tcPr>
          <w:p w:rsidR="00E50B1A" w:rsidRDefault="00E50B1A"/>
        </w:tc>
        <w:tc>
          <w:tcPr>
            <w:tcW w:w="3005" w:type="dxa"/>
          </w:tcPr>
          <w:p w:rsidR="00E50B1A" w:rsidRDefault="00E50B1A">
            <w:r>
              <w:t>Select Quantity</w:t>
            </w:r>
          </w:p>
        </w:tc>
        <w:tc>
          <w:tcPr>
            <w:tcW w:w="3006" w:type="dxa"/>
          </w:tcPr>
          <w:p w:rsidR="00E50B1A" w:rsidRDefault="009F1A6B">
            <w:r>
              <w:t>3</w:t>
            </w:r>
          </w:p>
        </w:tc>
      </w:tr>
      <w:tr w:rsidR="00E50B1A" w:rsidTr="0038451A">
        <w:tc>
          <w:tcPr>
            <w:tcW w:w="3005" w:type="dxa"/>
            <w:vMerge/>
          </w:tcPr>
          <w:p w:rsidR="00E50B1A" w:rsidRDefault="00E50B1A"/>
        </w:tc>
        <w:tc>
          <w:tcPr>
            <w:tcW w:w="3005" w:type="dxa"/>
          </w:tcPr>
          <w:p w:rsidR="00E50B1A" w:rsidRDefault="00E50B1A">
            <w:r>
              <w:t>Deselection</w:t>
            </w:r>
          </w:p>
        </w:tc>
        <w:tc>
          <w:tcPr>
            <w:tcW w:w="3006" w:type="dxa"/>
          </w:tcPr>
          <w:p w:rsidR="00E50B1A" w:rsidRDefault="009F1A6B">
            <w:r>
              <w:t>4</w:t>
            </w:r>
          </w:p>
        </w:tc>
      </w:tr>
      <w:tr w:rsidR="00E50B1A" w:rsidTr="0038451A">
        <w:tc>
          <w:tcPr>
            <w:tcW w:w="3005" w:type="dxa"/>
            <w:vMerge w:val="restart"/>
          </w:tcPr>
          <w:p w:rsidR="00E50B1A" w:rsidRDefault="00E50B1A">
            <w:r>
              <w:t>Checkout</w:t>
            </w:r>
          </w:p>
        </w:tc>
        <w:tc>
          <w:tcPr>
            <w:tcW w:w="3005" w:type="dxa"/>
          </w:tcPr>
          <w:p w:rsidR="00E50B1A" w:rsidRDefault="00E50B1A">
            <w:r>
              <w:t>Purchase</w:t>
            </w:r>
          </w:p>
        </w:tc>
        <w:tc>
          <w:tcPr>
            <w:tcW w:w="3006" w:type="dxa"/>
          </w:tcPr>
          <w:p w:rsidR="00E50B1A" w:rsidRDefault="009F1A6B">
            <w:r>
              <w:t>1</w:t>
            </w:r>
          </w:p>
        </w:tc>
      </w:tr>
      <w:tr w:rsidR="00E50B1A" w:rsidTr="0038451A">
        <w:tc>
          <w:tcPr>
            <w:tcW w:w="3005" w:type="dxa"/>
            <w:vMerge/>
          </w:tcPr>
          <w:p w:rsidR="00E50B1A" w:rsidRDefault="00E50B1A"/>
        </w:tc>
        <w:tc>
          <w:tcPr>
            <w:tcW w:w="3005" w:type="dxa"/>
          </w:tcPr>
          <w:p w:rsidR="00E50B1A" w:rsidRDefault="00E50B1A">
            <w:r>
              <w:t>Select Payment Method</w:t>
            </w:r>
          </w:p>
        </w:tc>
        <w:tc>
          <w:tcPr>
            <w:tcW w:w="3006" w:type="dxa"/>
          </w:tcPr>
          <w:p w:rsidR="00E50B1A" w:rsidRDefault="009F1A6B">
            <w:r>
              <w:t>2</w:t>
            </w:r>
          </w:p>
        </w:tc>
      </w:tr>
      <w:tr w:rsidR="00E50B1A" w:rsidTr="0038451A">
        <w:tc>
          <w:tcPr>
            <w:tcW w:w="3005" w:type="dxa"/>
            <w:vMerge/>
          </w:tcPr>
          <w:p w:rsidR="00E50B1A" w:rsidRDefault="00E50B1A"/>
        </w:tc>
        <w:tc>
          <w:tcPr>
            <w:tcW w:w="3005" w:type="dxa"/>
          </w:tcPr>
          <w:p w:rsidR="00E50B1A" w:rsidRDefault="00E50B1A">
            <w:r>
              <w:t>Receipt</w:t>
            </w:r>
          </w:p>
        </w:tc>
        <w:tc>
          <w:tcPr>
            <w:tcW w:w="3006" w:type="dxa"/>
          </w:tcPr>
          <w:p w:rsidR="00E50B1A" w:rsidRDefault="009F1A6B">
            <w:r>
              <w:t>1</w:t>
            </w:r>
          </w:p>
        </w:tc>
      </w:tr>
      <w:tr w:rsidR="00E50B1A" w:rsidTr="0038451A">
        <w:tc>
          <w:tcPr>
            <w:tcW w:w="3005" w:type="dxa"/>
            <w:vMerge w:val="restart"/>
          </w:tcPr>
          <w:p w:rsidR="00E50B1A" w:rsidRDefault="00E50B1A">
            <w:r>
              <w:t>Profile</w:t>
            </w:r>
          </w:p>
        </w:tc>
        <w:tc>
          <w:tcPr>
            <w:tcW w:w="3005" w:type="dxa"/>
          </w:tcPr>
          <w:p w:rsidR="00E50B1A" w:rsidRDefault="00E50B1A" w:rsidP="00E50B1A">
            <w:r>
              <w:t>Profile Settings</w:t>
            </w:r>
          </w:p>
        </w:tc>
        <w:tc>
          <w:tcPr>
            <w:tcW w:w="3006" w:type="dxa"/>
          </w:tcPr>
          <w:p w:rsidR="00E50B1A" w:rsidRDefault="009F1A6B">
            <w:r>
              <w:t>4</w:t>
            </w:r>
          </w:p>
        </w:tc>
      </w:tr>
      <w:tr w:rsidR="00E50B1A" w:rsidTr="0038451A">
        <w:tc>
          <w:tcPr>
            <w:tcW w:w="3005" w:type="dxa"/>
            <w:vMerge/>
          </w:tcPr>
          <w:p w:rsidR="00E50B1A" w:rsidRDefault="00E50B1A"/>
        </w:tc>
        <w:tc>
          <w:tcPr>
            <w:tcW w:w="3005" w:type="dxa"/>
          </w:tcPr>
          <w:p w:rsidR="00E50B1A" w:rsidRDefault="00E50B1A" w:rsidP="00E50B1A">
            <w:r>
              <w:t>View Money Due/ Payed</w:t>
            </w:r>
          </w:p>
        </w:tc>
        <w:tc>
          <w:tcPr>
            <w:tcW w:w="3006" w:type="dxa"/>
          </w:tcPr>
          <w:p w:rsidR="00E50B1A" w:rsidRDefault="009F1A6B">
            <w:r>
              <w:t>3</w:t>
            </w:r>
          </w:p>
        </w:tc>
      </w:tr>
      <w:tr w:rsidR="00E50B1A" w:rsidTr="0038451A">
        <w:tc>
          <w:tcPr>
            <w:tcW w:w="3005" w:type="dxa"/>
            <w:vMerge/>
          </w:tcPr>
          <w:p w:rsidR="00E50B1A" w:rsidRDefault="00E50B1A"/>
        </w:tc>
        <w:tc>
          <w:tcPr>
            <w:tcW w:w="3005" w:type="dxa"/>
          </w:tcPr>
          <w:p w:rsidR="00E50B1A" w:rsidRDefault="00E50B1A" w:rsidP="00E50B1A">
            <w:r>
              <w:t>Amend and Review Orders</w:t>
            </w:r>
          </w:p>
        </w:tc>
        <w:tc>
          <w:tcPr>
            <w:tcW w:w="3006" w:type="dxa"/>
          </w:tcPr>
          <w:p w:rsidR="00E50B1A" w:rsidRDefault="009F1A6B">
            <w:r>
              <w:t>7</w:t>
            </w:r>
          </w:p>
        </w:tc>
      </w:tr>
      <w:tr w:rsidR="00E50B1A" w:rsidTr="0038451A">
        <w:tc>
          <w:tcPr>
            <w:tcW w:w="3005" w:type="dxa"/>
            <w:vMerge/>
          </w:tcPr>
          <w:p w:rsidR="00E50B1A" w:rsidRDefault="00E50B1A"/>
        </w:tc>
        <w:tc>
          <w:tcPr>
            <w:tcW w:w="3005" w:type="dxa"/>
          </w:tcPr>
          <w:p w:rsidR="00E50B1A" w:rsidRDefault="00E50B1A" w:rsidP="00E50B1A">
            <w:r>
              <w:t>Print Electronic Receipt</w:t>
            </w:r>
          </w:p>
        </w:tc>
        <w:tc>
          <w:tcPr>
            <w:tcW w:w="3006" w:type="dxa"/>
          </w:tcPr>
          <w:p w:rsidR="00E50B1A" w:rsidRDefault="009F1A6B">
            <w:r>
              <w:t>2</w:t>
            </w:r>
          </w:p>
        </w:tc>
      </w:tr>
      <w:tr w:rsidR="00E50B1A" w:rsidTr="00E50B1A"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E50B1A" w:rsidRDefault="00E50B1A"/>
        </w:tc>
        <w:tc>
          <w:tcPr>
            <w:tcW w:w="3005" w:type="dxa"/>
            <w:tcBorders>
              <w:bottom w:val="single" w:sz="4" w:space="0" w:color="auto"/>
            </w:tcBorders>
          </w:tcPr>
          <w:p w:rsidR="00E50B1A" w:rsidRDefault="00E50B1A" w:rsidP="00E50B1A">
            <w:r>
              <w:t>Invoice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:rsidR="00E50B1A" w:rsidRDefault="009F1A6B">
            <w:r>
              <w:t>1</w:t>
            </w:r>
          </w:p>
        </w:tc>
      </w:tr>
      <w:tr w:rsidR="00E50B1A" w:rsidTr="00E50B1A">
        <w:tc>
          <w:tcPr>
            <w:tcW w:w="3005" w:type="dxa"/>
            <w:vMerge w:val="restart"/>
            <w:tcBorders>
              <w:top w:val="single" w:sz="4" w:space="0" w:color="auto"/>
            </w:tcBorders>
          </w:tcPr>
          <w:p w:rsidR="00E50B1A" w:rsidRDefault="00E50B1A" w:rsidP="00E50B1A">
            <w:r>
              <w:t>System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:rsidR="00E50B1A" w:rsidRDefault="00E50B1A" w:rsidP="00E50B1A">
            <w:r>
              <w:t>Picking Slips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:rsidR="00E50B1A" w:rsidRDefault="009F1A6B" w:rsidP="00E50B1A">
            <w:r>
              <w:t>3</w:t>
            </w:r>
          </w:p>
        </w:tc>
      </w:tr>
      <w:tr w:rsidR="00E50B1A" w:rsidTr="0038451A">
        <w:tc>
          <w:tcPr>
            <w:tcW w:w="3005" w:type="dxa"/>
            <w:vMerge/>
          </w:tcPr>
          <w:p w:rsidR="00E50B1A" w:rsidRDefault="00E50B1A" w:rsidP="00E50B1A"/>
        </w:tc>
        <w:tc>
          <w:tcPr>
            <w:tcW w:w="3005" w:type="dxa"/>
          </w:tcPr>
          <w:p w:rsidR="00E50B1A" w:rsidRDefault="00E50B1A" w:rsidP="00E50B1A">
            <w:r>
              <w:t>Delivery Note</w:t>
            </w:r>
          </w:p>
        </w:tc>
        <w:tc>
          <w:tcPr>
            <w:tcW w:w="3006" w:type="dxa"/>
          </w:tcPr>
          <w:p w:rsidR="00E50B1A" w:rsidRDefault="009F1A6B" w:rsidP="00E50B1A">
            <w:r>
              <w:t>1</w:t>
            </w:r>
          </w:p>
        </w:tc>
      </w:tr>
      <w:tr w:rsidR="00E50B1A" w:rsidTr="0038451A">
        <w:tc>
          <w:tcPr>
            <w:tcW w:w="3005" w:type="dxa"/>
            <w:vMerge/>
          </w:tcPr>
          <w:p w:rsidR="00E50B1A" w:rsidRDefault="00E50B1A" w:rsidP="00E50B1A"/>
        </w:tc>
        <w:tc>
          <w:tcPr>
            <w:tcW w:w="3005" w:type="dxa"/>
          </w:tcPr>
          <w:p w:rsidR="00E50B1A" w:rsidRDefault="00E50B1A" w:rsidP="00E50B1A">
            <w:r>
              <w:t>Account Recovery</w:t>
            </w:r>
          </w:p>
        </w:tc>
        <w:tc>
          <w:tcPr>
            <w:tcW w:w="3006" w:type="dxa"/>
          </w:tcPr>
          <w:p w:rsidR="00E50B1A" w:rsidRDefault="009F1A6B" w:rsidP="00E50B1A">
            <w:r>
              <w:t>3</w:t>
            </w:r>
          </w:p>
        </w:tc>
      </w:tr>
      <w:tr w:rsidR="00E50B1A" w:rsidTr="0038451A">
        <w:tc>
          <w:tcPr>
            <w:tcW w:w="3005" w:type="dxa"/>
            <w:vMerge/>
          </w:tcPr>
          <w:p w:rsidR="00E50B1A" w:rsidRDefault="00E50B1A" w:rsidP="00E50B1A"/>
        </w:tc>
        <w:tc>
          <w:tcPr>
            <w:tcW w:w="3005" w:type="dxa"/>
          </w:tcPr>
          <w:p w:rsidR="00E50B1A" w:rsidRDefault="00E50B1A" w:rsidP="00E50B1A">
            <w:r>
              <w:t>Backup Files</w:t>
            </w:r>
          </w:p>
        </w:tc>
        <w:tc>
          <w:tcPr>
            <w:tcW w:w="3006" w:type="dxa"/>
          </w:tcPr>
          <w:p w:rsidR="00E50B1A" w:rsidRDefault="009F1A6B" w:rsidP="00E50B1A">
            <w:r>
              <w:t>1</w:t>
            </w:r>
          </w:p>
        </w:tc>
      </w:tr>
      <w:tr w:rsidR="00E50B1A" w:rsidTr="009F1A6B">
        <w:tc>
          <w:tcPr>
            <w:tcW w:w="3005" w:type="dxa"/>
            <w:vMerge/>
            <w:tcBorders>
              <w:bottom w:val="single" w:sz="4" w:space="0" w:color="auto"/>
            </w:tcBorders>
          </w:tcPr>
          <w:p w:rsidR="00E50B1A" w:rsidRDefault="00E50B1A" w:rsidP="00E50B1A"/>
        </w:tc>
        <w:tc>
          <w:tcPr>
            <w:tcW w:w="3005" w:type="dxa"/>
            <w:tcBorders>
              <w:bottom w:val="single" w:sz="4" w:space="0" w:color="auto"/>
            </w:tcBorders>
          </w:tcPr>
          <w:p w:rsidR="00E50B1A" w:rsidRDefault="00E50B1A" w:rsidP="00E50B1A">
            <w:r>
              <w:t>Product Info Data</w:t>
            </w:r>
          </w:p>
        </w:tc>
        <w:tc>
          <w:tcPr>
            <w:tcW w:w="3006" w:type="dxa"/>
          </w:tcPr>
          <w:p w:rsidR="009F1A6B" w:rsidRDefault="009F1A6B" w:rsidP="00E50B1A">
            <w:r>
              <w:t>4</w:t>
            </w:r>
          </w:p>
        </w:tc>
      </w:tr>
      <w:tr w:rsidR="009F1A6B" w:rsidTr="009F1A6B"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1A6B" w:rsidRDefault="009F1A6B" w:rsidP="00E50B1A"/>
        </w:tc>
        <w:tc>
          <w:tcPr>
            <w:tcW w:w="30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F1A6B" w:rsidRDefault="009F1A6B" w:rsidP="00E50B1A"/>
        </w:tc>
        <w:tc>
          <w:tcPr>
            <w:tcW w:w="3006" w:type="dxa"/>
            <w:tcBorders>
              <w:left w:val="single" w:sz="4" w:space="0" w:color="auto"/>
            </w:tcBorders>
          </w:tcPr>
          <w:p w:rsidR="009F1A6B" w:rsidRDefault="004471EA" w:rsidP="00E50B1A">
            <w:r>
              <w:t>Total = 6</w:t>
            </w:r>
            <w:r w:rsidR="009F1A6B">
              <w:t>0 Points</w:t>
            </w:r>
          </w:p>
        </w:tc>
      </w:tr>
    </w:tbl>
    <w:p w:rsidR="00C71E04" w:rsidRDefault="00C71E04"/>
    <w:p w:rsidR="004471EA" w:rsidRDefault="004471EA" w:rsidP="00684553">
      <w:pPr>
        <w:spacing w:after="0" w:line="240" w:lineRule="auto"/>
      </w:pPr>
      <w:r>
        <w:t>Sprints (average 10 Points per sprint)</w:t>
      </w:r>
    </w:p>
    <w:p w:rsidR="004471EA" w:rsidRDefault="004471EA" w:rsidP="00684553">
      <w:pPr>
        <w:spacing w:after="0" w:line="240" w:lineRule="auto"/>
      </w:pPr>
    </w:p>
    <w:p w:rsidR="004471EA" w:rsidRDefault="004471EA" w:rsidP="00684553">
      <w:pPr>
        <w:spacing w:after="0" w:line="240" w:lineRule="auto"/>
      </w:pPr>
      <w:r>
        <w:t>Sprint 1:</w:t>
      </w:r>
    </w:p>
    <w:p w:rsidR="004471EA" w:rsidRDefault="004471EA" w:rsidP="00684553">
      <w:pPr>
        <w:spacing w:after="0" w:line="240" w:lineRule="auto"/>
      </w:pPr>
      <w:r>
        <w:t>As a Designer I want Requirements because I need to know what the software should do - 3</w:t>
      </w:r>
    </w:p>
    <w:p w:rsidR="004471EA" w:rsidRDefault="004471EA" w:rsidP="00684553">
      <w:pPr>
        <w:spacing w:after="0" w:line="240" w:lineRule="auto"/>
      </w:pPr>
      <w:r>
        <w:t>As a Designer I want Use Cases because I need more information about the requirements - 2</w:t>
      </w:r>
    </w:p>
    <w:p w:rsidR="004471EA" w:rsidRDefault="004471EA" w:rsidP="00684553">
      <w:pPr>
        <w:spacing w:after="0" w:line="240" w:lineRule="auto"/>
      </w:pPr>
      <w:r>
        <w:t>As a Programmer I want UML Diagrams because I can use them to assist in the creation of the program - 4</w:t>
      </w:r>
    </w:p>
    <w:p w:rsidR="004471EA" w:rsidRDefault="004471EA" w:rsidP="00684553">
      <w:pPr>
        <w:spacing w:after="0" w:line="240" w:lineRule="auto"/>
      </w:pPr>
      <w:r>
        <w:t xml:space="preserve">As a Programmer I want a UI Mock Up because I need to know how the software should look - 1 </w:t>
      </w:r>
    </w:p>
    <w:p w:rsidR="004471EA" w:rsidRDefault="004471EA" w:rsidP="00684553">
      <w:pPr>
        <w:spacing w:after="0" w:line="240" w:lineRule="auto"/>
      </w:pPr>
    </w:p>
    <w:p w:rsidR="004471EA" w:rsidRDefault="004471EA" w:rsidP="00684553">
      <w:pPr>
        <w:spacing w:after="0" w:line="240" w:lineRule="auto"/>
      </w:pPr>
      <w:r>
        <w:t>Sprint 2:</w:t>
      </w:r>
    </w:p>
    <w:p w:rsidR="00684553" w:rsidRDefault="00684553" w:rsidP="00684553">
      <w:pPr>
        <w:spacing w:after="0" w:line="240" w:lineRule="auto"/>
      </w:pPr>
      <w:r>
        <w:t>As a user I want to register for the program because I want to use the program</w:t>
      </w:r>
      <w:r w:rsidR="004471EA">
        <w:t xml:space="preserve"> - 4</w:t>
      </w:r>
    </w:p>
    <w:p w:rsidR="00684553" w:rsidRDefault="00684553" w:rsidP="00684553">
      <w:pPr>
        <w:spacing w:after="0" w:line="240" w:lineRule="auto"/>
      </w:pPr>
      <w:r>
        <w:t>As a user I want to login into my account because I want to view my data</w:t>
      </w:r>
      <w:r w:rsidR="004471EA">
        <w:t xml:space="preserve"> - 3</w:t>
      </w:r>
    </w:p>
    <w:p w:rsidR="00684553" w:rsidRDefault="00684553" w:rsidP="00684553">
      <w:pPr>
        <w:spacing w:after="0" w:line="240" w:lineRule="auto"/>
      </w:pPr>
      <w:r>
        <w:t>As a customer I want to be able to select a product because this will allow me to select what I want to purchase</w:t>
      </w:r>
      <w:r w:rsidR="004471EA">
        <w:t xml:space="preserve"> – 3</w:t>
      </w:r>
    </w:p>
    <w:p w:rsidR="004471EA" w:rsidRDefault="004471EA" w:rsidP="00684553">
      <w:pPr>
        <w:spacing w:after="0" w:line="240" w:lineRule="auto"/>
      </w:pPr>
    </w:p>
    <w:p w:rsidR="004471EA" w:rsidRDefault="004471EA" w:rsidP="00684553">
      <w:pPr>
        <w:spacing w:after="0" w:line="240" w:lineRule="auto"/>
      </w:pPr>
      <w:r>
        <w:t>Sprint 3:</w:t>
      </w:r>
    </w:p>
    <w:p w:rsidR="00684553" w:rsidRDefault="00684553" w:rsidP="00684553">
      <w:pPr>
        <w:spacing w:after="0" w:line="240" w:lineRule="auto"/>
      </w:pPr>
      <w:r>
        <w:t>As a customer I want to be able to select a quantity because I want to be able to choose how much of a product I want</w:t>
      </w:r>
      <w:r w:rsidR="004471EA">
        <w:t xml:space="preserve"> - 3</w:t>
      </w:r>
    </w:p>
    <w:p w:rsidR="00684553" w:rsidRDefault="00684553" w:rsidP="00684553">
      <w:pPr>
        <w:spacing w:after="0" w:line="240" w:lineRule="auto"/>
      </w:pPr>
      <w:r>
        <w:t>As a customer I want Deselection because I may change my mind about what I want to order</w:t>
      </w:r>
      <w:r w:rsidR="004471EA">
        <w:t xml:space="preserve"> - 4</w:t>
      </w:r>
    </w:p>
    <w:p w:rsidR="00684553" w:rsidRDefault="00684553" w:rsidP="00684553">
      <w:pPr>
        <w:spacing w:after="0" w:line="240" w:lineRule="auto"/>
      </w:pPr>
      <w:r>
        <w:t>As a customer I want to purchase because it will allow me to receive my selected products</w:t>
      </w:r>
      <w:r w:rsidR="004471EA">
        <w:t xml:space="preserve"> - 1</w:t>
      </w:r>
    </w:p>
    <w:p w:rsidR="00684553" w:rsidRDefault="00684553" w:rsidP="00684553">
      <w:pPr>
        <w:spacing w:after="0" w:line="240" w:lineRule="auto"/>
      </w:pPr>
      <w:r>
        <w:t>As a customer I want to select my payment method because I prefer using payment methods than my card</w:t>
      </w:r>
      <w:r w:rsidR="004471EA">
        <w:t xml:space="preserve"> – 2</w:t>
      </w:r>
    </w:p>
    <w:p w:rsidR="004471EA" w:rsidRDefault="004471EA" w:rsidP="00684553">
      <w:pPr>
        <w:spacing w:after="0" w:line="240" w:lineRule="auto"/>
      </w:pPr>
    </w:p>
    <w:p w:rsidR="004471EA" w:rsidRDefault="004471EA" w:rsidP="00684553">
      <w:pPr>
        <w:spacing w:after="0" w:line="240" w:lineRule="auto"/>
      </w:pPr>
      <w:r>
        <w:t>Sprint 4:</w:t>
      </w:r>
    </w:p>
    <w:p w:rsidR="00684553" w:rsidRDefault="00684553" w:rsidP="00684553">
      <w:pPr>
        <w:spacing w:after="0" w:line="240" w:lineRule="auto"/>
      </w:pPr>
      <w:r>
        <w:t>As a customer I want a receipt because I then have proof of the order I made</w:t>
      </w:r>
      <w:r w:rsidR="004471EA">
        <w:t xml:space="preserve"> - 1</w:t>
      </w:r>
    </w:p>
    <w:p w:rsidR="00684553" w:rsidRDefault="00684553" w:rsidP="00684553">
      <w:pPr>
        <w:spacing w:after="0" w:line="240" w:lineRule="auto"/>
      </w:pPr>
      <w:r>
        <w:lastRenderedPageBreak/>
        <w:t>As a user I want to change profile settings because this allows me to personalise my profile on the program</w:t>
      </w:r>
      <w:r w:rsidR="004471EA">
        <w:t xml:space="preserve"> - 4</w:t>
      </w:r>
    </w:p>
    <w:p w:rsidR="00684553" w:rsidRDefault="00684553" w:rsidP="00684553">
      <w:pPr>
        <w:spacing w:after="0" w:line="240" w:lineRule="auto"/>
      </w:pPr>
      <w:r>
        <w:t>As a farmer I want to View money due/ payed because I can estimate my income based on these numbers</w:t>
      </w:r>
      <w:r w:rsidR="004471EA">
        <w:t xml:space="preserve"> - 3</w:t>
      </w:r>
    </w:p>
    <w:p w:rsidR="00EF3B77" w:rsidRDefault="00EF3B77" w:rsidP="00684553">
      <w:pPr>
        <w:spacing w:after="0" w:line="240" w:lineRule="auto"/>
      </w:pPr>
      <w:r>
        <w:t>As a customer I want to print electronic receipts because this will allow me to have a physical copy of the receipt</w:t>
      </w:r>
      <w:r w:rsidR="004471EA">
        <w:t xml:space="preserve"> – 2</w:t>
      </w:r>
    </w:p>
    <w:p w:rsidR="004471EA" w:rsidRDefault="004471EA" w:rsidP="00684553">
      <w:pPr>
        <w:spacing w:after="0" w:line="240" w:lineRule="auto"/>
      </w:pPr>
    </w:p>
    <w:p w:rsidR="004471EA" w:rsidRDefault="004471EA" w:rsidP="00684553">
      <w:pPr>
        <w:spacing w:after="0" w:line="240" w:lineRule="auto"/>
      </w:pPr>
      <w:r>
        <w:t>Sprint 5:</w:t>
      </w:r>
    </w:p>
    <w:p w:rsidR="004471EA" w:rsidRDefault="004471EA" w:rsidP="00684553">
      <w:pPr>
        <w:spacing w:after="0" w:line="240" w:lineRule="auto"/>
      </w:pPr>
      <w:r>
        <w:t>As a customer I want to amend and review orders because I may want to change my order if I have additional needs or look at old orders for my records - 7</w:t>
      </w:r>
    </w:p>
    <w:p w:rsidR="00EF3B77" w:rsidRDefault="00EF3B77" w:rsidP="00684553">
      <w:pPr>
        <w:spacing w:after="0" w:line="240" w:lineRule="auto"/>
      </w:pPr>
      <w:r>
        <w:t>As a staff member I want Picking Slips because I need to be able to easily locate the correct stock and the quantity required</w:t>
      </w:r>
      <w:r w:rsidR="004471EA">
        <w:t xml:space="preserve"> – 3</w:t>
      </w:r>
    </w:p>
    <w:p w:rsidR="004471EA" w:rsidRDefault="004471EA" w:rsidP="00684553">
      <w:pPr>
        <w:spacing w:after="0" w:line="240" w:lineRule="auto"/>
      </w:pPr>
    </w:p>
    <w:p w:rsidR="004471EA" w:rsidRDefault="004471EA" w:rsidP="00684553">
      <w:pPr>
        <w:spacing w:after="0" w:line="240" w:lineRule="auto"/>
      </w:pPr>
      <w:r>
        <w:t>Sprint 6:</w:t>
      </w:r>
    </w:p>
    <w:p w:rsidR="004471EA" w:rsidRDefault="004471EA" w:rsidP="00684553">
      <w:pPr>
        <w:spacing w:after="0" w:line="240" w:lineRule="auto"/>
      </w:pPr>
      <w:r>
        <w:t>As a farmer I want an Invoice because this is needed for my taxes - 1</w:t>
      </w:r>
    </w:p>
    <w:p w:rsidR="00EF3B77" w:rsidRDefault="00EF3B77" w:rsidP="00684553">
      <w:pPr>
        <w:spacing w:after="0" w:line="240" w:lineRule="auto"/>
      </w:pPr>
      <w:r>
        <w:t>As a user I want delivery notes because this is proof my delivery was completed</w:t>
      </w:r>
      <w:r w:rsidR="004471EA">
        <w:t xml:space="preserve"> - 1</w:t>
      </w:r>
    </w:p>
    <w:p w:rsidR="00EF3B77" w:rsidRDefault="00EF3B77" w:rsidP="00684553">
      <w:pPr>
        <w:spacing w:after="0" w:line="240" w:lineRule="auto"/>
      </w:pPr>
      <w:r>
        <w:t>As a user I want account recovery because I may lose access to my account</w:t>
      </w:r>
      <w:r w:rsidR="004471EA">
        <w:t xml:space="preserve"> - 3</w:t>
      </w:r>
    </w:p>
    <w:p w:rsidR="00EF3B77" w:rsidRDefault="00EF3B77" w:rsidP="00684553">
      <w:pPr>
        <w:spacing w:after="0" w:line="240" w:lineRule="auto"/>
      </w:pPr>
      <w:r>
        <w:t>As an owner I want backup files because I don’t want to lose data</w:t>
      </w:r>
      <w:r w:rsidR="004471EA">
        <w:t xml:space="preserve"> - 1</w:t>
      </w:r>
    </w:p>
    <w:p w:rsidR="00EF3B77" w:rsidRDefault="00EF3B77" w:rsidP="00684553">
      <w:pPr>
        <w:spacing w:after="0" w:line="240" w:lineRule="auto"/>
      </w:pPr>
      <w:bookmarkStart w:id="0" w:name="_GoBack"/>
      <w:r>
        <w:t>As a staff member I want Product info data because this allows me to check on the products</w:t>
      </w:r>
      <w:r w:rsidR="004471EA">
        <w:t xml:space="preserve"> - 4</w:t>
      </w:r>
    </w:p>
    <w:bookmarkEnd w:id="0"/>
    <w:p w:rsidR="00EF3B77" w:rsidRDefault="00EF3B77" w:rsidP="00684553">
      <w:pPr>
        <w:spacing w:after="0" w:line="240" w:lineRule="auto"/>
      </w:pPr>
    </w:p>
    <w:sectPr w:rsidR="00EF3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1A"/>
    <w:rsid w:val="00211390"/>
    <w:rsid w:val="0038451A"/>
    <w:rsid w:val="004471EA"/>
    <w:rsid w:val="00684553"/>
    <w:rsid w:val="009F1A6B"/>
    <w:rsid w:val="00C71E04"/>
    <w:rsid w:val="00CB6856"/>
    <w:rsid w:val="00D405CB"/>
    <w:rsid w:val="00E50B1A"/>
    <w:rsid w:val="00E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6DEB9"/>
  <w15:chartTrackingRefBased/>
  <w15:docId w15:val="{B2DBF441-7FF6-4834-9AD1-EFF4F197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208F0864</Template>
  <TotalTime>67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Garner</dc:creator>
  <cp:keywords/>
  <dc:description/>
  <cp:lastModifiedBy>Ryan Garner</cp:lastModifiedBy>
  <cp:revision>1</cp:revision>
  <dcterms:created xsi:type="dcterms:W3CDTF">2017-05-01T12:13:00Z</dcterms:created>
  <dcterms:modified xsi:type="dcterms:W3CDTF">2017-05-01T13:26:00Z</dcterms:modified>
</cp:coreProperties>
</file>