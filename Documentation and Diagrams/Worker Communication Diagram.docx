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55" w:rsidRPr="005F1782" w:rsidRDefault="00E35655" w:rsidP="00E3565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Worker Communication Diagram</w:t>
      </w:r>
    </w:p>
    <w:p w:rsidR="00E35655" w:rsidRDefault="00E35655" w:rsidP="00E356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4B2E2" wp14:editId="094F2B8C">
                <wp:simplePos x="0" y="0"/>
                <wp:positionH relativeFrom="column">
                  <wp:posOffset>1343025</wp:posOffset>
                </wp:positionH>
                <wp:positionV relativeFrom="paragraph">
                  <wp:posOffset>281305</wp:posOffset>
                </wp:positionV>
                <wp:extent cx="361950" cy="29527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655" w:rsidRDefault="00E35655" w:rsidP="00E35655">
                            <w:r>
                              <w:t>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4B2E2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105.75pt;margin-top:22.15pt;width:28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" fillcolor="white [3201]" stroked="f" strokeweight=".5pt">
                <v:textbox>
                  <w:txbxContent>
                    <w:p w:rsidR="00E35655" w:rsidRDefault="00E35655" w:rsidP="00E35655">
                      <w:r>
                        <w:t>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64A1E" wp14:editId="4C962A78">
                <wp:simplePos x="0" y="0"/>
                <wp:positionH relativeFrom="column">
                  <wp:posOffset>2971800</wp:posOffset>
                </wp:positionH>
                <wp:positionV relativeFrom="paragraph">
                  <wp:posOffset>129007</wp:posOffset>
                </wp:positionV>
                <wp:extent cx="361950" cy="2952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655" w:rsidRDefault="00E35655" w:rsidP="00E35655">
                            <w:r>
                              <w:t>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4A1E" id="Text Box 84" o:spid="_x0000_s1027" type="#_x0000_t202" style="position:absolute;margin-left:234pt;margin-top:10.15pt;width:28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" fillcolor="white [3201]" stroked="f" strokeweight=".5pt">
                <v:textbox>
                  <w:txbxContent>
                    <w:p w:rsidR="00E35655" w:rsidRDefault="00E35655" w:rsidP="00E35655">
                      <w:r>
                        <w:t>1:</w:t>
                      </w:r>
                    </w:p>
                  </w:txbxContent>
                </v:textbox>
              </v:shape>
            </w:pict>
          </mc:Fallback>
        </mc:AlternateContent>
      </w:r>
    </w:p>
    <w:p w:rsidR="00E35655" w:rsidRDefault="00E35655" w:rsidP="00E356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8EC46" wp14:editId="3ADD1EF5">
                <wp:simplePos x="0" y="0"/>
                <wp:positionH relativeFrom="column">
                  <wp:posOffset>3544430</wp:posOffset>
                </wp:positionH>
                <wp:positionV relativeFrom="paragraph">
                  <wp:posOffset>902904</wp:posOffset>
                </wp:positionV>
                <wp:extent cx="1092529" cy="257175"/>
                <wp:effectExtent l="0" t="0" r="1270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29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655" w:rsidRDefault="00E35655" w:rsidP="00E35655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ProductReview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EC46" id="Text Box 65" o:spid="_x0000_s1028" type="#_x0000_t202" style="position:absolute;margin-left:279.1pt;margin-top:71.1pt;width:86.0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" fillcolor="white [3201]" strokeweight=".5pt">
                <v:textbox>
                  <w:txbxContent>
                    <w:p w:rsidR="00E35655" w:rsidRDefault="00E35655" w:rsidP="00E35655">
                      <w:proofErr w:type="gramStart"/>
                      <w:r>
                        <w:t>:</w:t>
                      </w:r>
                      <w:proofErr w:type="spellStart"/>
                      <w:r>
                        <w:t>ProductReview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97B90" wp14:editId="310625FF">
                <wp:simplePos x="0" y="0"/>
                <wp:positionH relativeFrom="column">
                  <wp:posOffset>1656484</wp:posOffset>
                </wp:positionH>
                <wp:positionV relativeFrom="paragraph">
                  <wp:posOffset>873125</wp:posOffset>
                </wp:positionV>
                <wp:extent cx="1258784" cy="257175"/>
                <wp:effectExtent l="0" t="0" r="1778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655" w:rsidRDefault="00E35655" w:rsidP="00E35655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ProductReview</w:t>
                            </w:r>
                            <w:r>
                              <w:t>UI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7B90" id="Text Box 64" o:spid="_x0000_s1029" type="#_x0000_t202" style="position:absolute;margin-left:130.45pt;margin-top:68.75pt;width:99.1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" fillcolor="white [3201]" strokeweight=".5pt">
                <v:textbox>
                  <w:txbxContent>
                    <w:p w:rsidR="00E35655" w:rsidRDefault="00E35655" w:rsidP="00E35655">
                      <w:proofErr w:type="gramStart"/>
                      <w:r>
                        <w:t>:</w:t>
                      </w:r>
                      <w:proofErr w:type="spellStart"/>
                      <w:r>
                        <w:t>ProductReview</w:t>
                      </w:r>
                      <w:r>
                        <w:t>UI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FB96D" wp14:editId="05293E4D">
                <wp:simplePos x="0" y="0"/>
                <wp:positionH relativeFrom="column">
                  <wp:posOffset>3883231</wp:posOffset>
                </wp:positionH>
                <wp:positionV relativeFrom="paragraph">
                  <wp:posOffset>1229525</wp:posOffset>
                </wp:positionV>
                <wp:extent cx="241614" cy="879764"/>
                <wp:effectExtent l="0" t="38100" r="63500" b="158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14" cy="879764"/>
                        </a:xfrm>
                        <a:prstGeom prst="line">
                          <a:avLst/>
                        </a:prstGeom>
                        <a:ln cap="flat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421C5" id="Straight Connector 7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5pt,96.8pt" to="324.75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" strokecolor="black [3200]" strokeweight="1pt">
                <v:stroke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31B8F" wp14:editId="165505EF">
                <wp:simplePos x="0" y="0"/>
                <wp:positionH relativeFrom="column">
                  <wp:posOffset>3324225</wp:posOffset>
                </wp:positionH>
                <wp:positionV relativeFrom="paragraph">
                  <wp:posOffset>62230</wp:posOffset>
                </wp:positionV>
                <wp:extent cx="361950" cy="295275"/>
                <wp:effectExtent l="0" t="0" r="0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655" w:rsidRDefault="00E35655" w:rsidP="00E35655">
                            <w:r>
                              <w:t>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31B8F" id="Text Box 86" o:spid="_x0000_s1030" type="#_x0000_t202" style="position:absolute;margin-left:261.75pt;margin-top:4.9pt;width:28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" fillcolor="white [3201]" stroked="f" strokeweight=".5pt">
                <v:textbox>
                  <w:txbxContent>
                    <w:p w:rsidR="00E35655" w:rsidRDefault="00E35655" w:rsidP="00E35655">
                      <w:r>
                        <w:t>3: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0FFFED" wp14:editId="72D9E596">
                <wp:simplePos x="0" y="0"/>
                <wp:positionH relativeFrom="column">
                  <wp:posOffset>2809875</wp:posOffset>
                </wp:positionH>
                <wp:positionV relativeFrom="paragraph">
                  <wp:posOffset>64135</wp:posOffset>
                </wp:positionV>
                <wp:extent cx="857250" cy="9525"/>
                <wp:effectExtent l="38100" t="76200" r="0" b="857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cap="flat"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EEBA7" id="Straight Connector 7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5.05pt" to="288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" strokecolor="black [3200]" strokeweight="1pt">
                <v:stroke start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499811" wp14:editId="1E5B7F4C">
                <wp:simplePos x="0" y="0"/>
                <wp:positionH relativeFrom="column">
                  <wp:posOffset>2800350</wp:posOffset>
                </wp:positionH>
                <wp:positionV relativeFrom="paragraph">
                  <wp:posOffset>264160</wp:posOffset>
                </wp:positionV>
                <wp:extent cx="857250" cy="9525"/>
                <wp:effectExtent l="0" t="57150" r="38100" b="857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cap="flat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E24D2" id="Straight Connector 7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0.8pt" to="4in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" strokecolor="black [3200]" strokeweight="1pt">
                <v:stroke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F4626" wp14:editId="2BA2FAD8">
                <wp:simplePos x="0" y="0"/>
                <wp:positionH relativeFrom="column">
                  <wp:posOffset>866775</wp:posOffset>
                </wp:positionH>
                <wp:positionV relativeFrom="paragraph">
                  <wp:posOffset>197485</wp:posOffset>
                </wp:positionV>
                <wp:extent cx="857250" cy="9525"/>
                <wp:effectExtent l="0" t="57150" r="38100" b="85725"/>
                <wp:wrapNone/>
                <wp:docPr id="74" name="Straight Connector 74" titl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cap="flat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E5CB0" id="Straight Connector 74" o:spid="_x0000_s1026" alt="Title: 1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5.55pt" to="135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" strokecolor="black [3200]" strokeweight="1pt">
                <v:stroke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DFE8C" wp14:editId="4A9AFEAD">
                <wp:simplePos x="0" y="0"/>
                <wp:positionH relativeFrom="column">
                  <wp:posOffset>2286000</wp:posOffset>
                </wp:positionH>
                <wp:positionV relativeFrom="paragraph">
                  <wp:posOffset>1226185</wp:posOffset>
                </wp:positionV>
                <wp:extent cx="1371600" cy="9334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ED9F" id="Straight Connector 7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96.55pt" to="4in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90711" wp14:editId="3C00F74F">
                <wp:simplePos x="0" y="0"/>
                <wp:positionH relativeFrom="column">
                  <wp:posOffset>3762375</wp:posOffset>
                </wp:positionH>
                <wp:positionV relativeFrom="paragraph">
                  <wp:posOffset>1273810</wp:posOffset>
                </wp:positionV>
                <wp:extent cx="228600" cy="8382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4D450" id="Straight Connector 7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00.3pt" to="314.25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361B6" wp14:editId="2D5859F6">
                <wp:simplePos x="0" y="0"/>
                <wp:positionH relativeFrom="column">
                  <wp:posOffset>2695575</wp:posOffset>
                </wp:positionH>
                <wp:positionV relativeFrom="paragraph">
                  <wp:posOffset>502285</wp:posOffset>
                </wp:positionV>
                <wp:extent cx="1009650" cy="190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CE9F6" id="Straight Connector 7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39.55pt" to="291.7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FF9DA" wp14:editId="15A0DE9D">
                <wp:simplePos x="0" y="0"/>
                <wp:positionH relativeFrom="column">
                  <wp:posOffset>838200</wp:posOffset>
                </wp:positionH>
                <wp:positionV relativeFrom="paragraph">
                  <wp:posOffset>483235</wp:posOffset>
                </wp:positionV>
                <wp:extent cx="85725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03B53" id="Straight Connector 6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8.05pt" to="133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EC6394" wp14:editId="2EB50A98">
                <wp:simplePos x="0" y="0"/>
                <wp:positionH relativeFrom="column">
                  <wp:posOffset>3733800</wp:posOffset>
                </wp:positionH>
                <wp:positionV relativeFrom="paragraph">
                  <wp:posOffset>178435</wp:posOffset>
                </wp:positionV>
                <wp:extent cx="742950" cy="685800"/>
                <wp:effectExtent l="0" t="9525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85800"/>
                          <a:chOff x="0" y="0"/>
                          <a:chExt cx="742950" cy="6858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8100"/>
                            <a:ext cx="7429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alf Frame 5"/>
                        <wps:cNvSpPr/>
                        <wps:spPr>
                          <a:xfrm rot="20276748">
                            <a:off x="476250" y="0"/>
                            <a:ext cx="257106" cy="228689"/>
                          </a:xfrm>
                          <a:prstGeom prst="halfFrame">
                            <a:avLst>
                              <a:gd name="adj1" fmla="val 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3A848" id="Group 10" o:spid="_x0000_s1026" style="position:absolute;margin-left:294pt;margin-top:14.05pt;width:58.5pt;height:54pt;z-index:251668480" coordsize="742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">
                <v:oval id="Oval 4" o:spid="_x0000_s1027" style="position:absolute;top:381;width:742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</v:oval>
                <v:shape id="Half Frame 5" o:spid="_x0000_s1028" style="position:absolute;left:4762;width:2571;height:2286;rotation:-1445344fd;visibility:visible;mso-wrap-style:square;v-text-anchor:middle" coordsize="257106,228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" path="m,l257106,r,l,,,228689r,l,xe" fillcolor="white [3201]" strokecolor="black [3200]" strokeweight="1pt">
                  <v:stroke joinstyle="miter"/>
                  <v:path arrowok="t" o:connecttype="custom" o:connectlocs="0,0;257106,0;257106,0;0,0;0,228689;0,228689;0,0" o:connectangles="0,0,0,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643D49" wp14:editId="0A901215">
                <wp:simplePos x="0" y="0"/>
                <wp:positionH relativeFrom="column">
                  <wp:posOffset>1743075</wp:posOffset>
                </wp:positionH>
                <wp:positionV relativeFrom="paragraph">
                  <wp:posOffset>178435</wp:posOffset>
                </wp:positionV>
                <wp:extent cx="914400" cy="6477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47700"/>
                          <a:chOff x="0" y="0"/>
                          <a:chExt cx="914400" cy="6477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71450" y="0"/>
                            <a:ext cx="7429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9525" y="314325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 flipV="1">
                            <a:off x="0" y="1809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47858" id="Group 9" o:spid="_x0000_s1026" style="position:absolute;margin-left:137.25pt;margin-top:14.05pt;width:1in;height:51pt;z-index:251667456" coordsize="9144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">
                <v:oval id="Oval 1" o:spid="_x0000_s1027" style="position:absolute;left:1714;width:743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2" o:spid="_x0000_s1028" style="position:absolute;flip:x;visibility:visible;mso-wrap-style:square" from="95,3143" to="1905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  <v:line id="Straight Connector 3" o:spid="_x0000_s1029" style="position:absolute;flip:x y;visibility:visible;mso-wrap-style:square" from="0,1809" to="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  <w:r>
        <w:object w:dxaOrig="1800" w:dyaOrig="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9.75pt;height:94.9pt" o:ole="">
            <v:imagedata r:id="rId5" o:title=""/>
          </v:shape>
          <o:OLEObject Type="Embed" ProgID="Visio.Drawing.15" ShapeID="_x0000_i1028" DrawAspect="Content" ObjectID="_1555325233" r:id="rId6"/>
        </w:object>
      </w:r>
    </w:p>
    <w:p w:rsidR="00E35655" w:rsidRDefault="00E35655" w:rsidP="00E356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26D25" wp14:editId="61F20326">
                <wp:simplePos x="0" y="0"/>
                <wp:positionH relativeFrom="column">
                  <wp:posOffset>2466975</wp:posOffset>
                </wp:positionH>
                <wp:positionV relativeFrom="paragraph">
                  <wp:posOffset>8889</wp:posOffset>
                </wp:positionV>
                <wp:extent cx="1200150" cy="866775"/>
                <wp:effectExtent l="38100" t="0" r="19050" b="476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866775"/>
                        </a:xfrm>
                        <a:prstGeom prst="line">
                          <a:avLst/>
                        </a:prstGeom>
                        <a:ln cap="flat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94032" id="Straight Connector 7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.7pt" to="288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" strokecolor="black [3200]" strokeweight="1pt">
                <v:stroke endarrow="block" joinstyle="miter"/>
              </v:line>
            </w:pict>
          </mc:Fallback>
        </mc:AlternateContent>
      </w:r>
    </w:p>
    <w:p w:rsidR="00E35655" w:rsidRDefault="00E35655" w:rsidP="00E356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7D030" wp14:editId="500A8E77">
                <wp:simplePos x="0" y="0"/>
                <wp:positionH relativeFrom="column">
                  <wp:posOffset>3104198</wp:posOffset>
                </wp:positionH>
                <wp:positionV relativeFrom="paragraph">
                  <wp:posOffset>50140</wp:posOffset>
                </wp:positionV>
                <wp:extent cx="361950" cy="295275"/>
                <wp:effectExtent l="90487" t="61913" r="71438" b="71437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884199"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655" w:rsidRDefault="00E35655" w:rsidP="00E35655">
                            <w:r>
                              <w:t>4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D030" id="Text Box 91" o:spid="_x0000_s1031" type="#_x0000_t202" style="position:absolute;margin-left:244.45pt;margin-top:3.95pt;width:28.5pt;height:23.25pt;rotation:861164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" fillcolor="white [3201]" stroked="f" strokeweight=".5pt">
                <v:textbox>
                  <w:txbxContent>
                    <w:p w:rsidR="00E35655" w:rsidRDefault="00E35655" w:rsidP="00E35655">
                      <w:r>
                        <w:t>4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83A94" wp14:editId="16BC2752">
                <wp:simplePos x="0" y="0"/>
                <wp:positionH relativeFrom="column">
                  <wp:posOffset>3924300</wp:posOffset>
                </wp:positionH>
                <wp:positionV relativeFrom="paragraph">
                  <wp:posOffset>6985</wp:posOffset>
                </wp:positionV>
                <wp:extent cx="361950" cy="295275"/>
                <wp:effectExtent l="52387" t="42863" r="52388" b="33337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25713"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655" w:rsidRDefault="00E35655" w:rsidP="00E35655">
                            <w:r>
                              <w:t>6: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3A94" id="Text Box 89" o:spid="_x0000_s1032" type="#_x0000_t202" style="position:absolute;margin-left:309pt;margin-top:.55pt;width:28.5pt;height:23.25pt;rotation:69093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" fillcolor="white [3201]" stroked="f" strokeweight=".5pt">
                <v:textbox>
                  <w:txbxContent>
                    <w:p w:rsidR="00E35655" w:rsidRDefault="00E35655" w:rsidP="00E35655">
                      <w:r>
                        <w:t>6:</w:t>
                      </w:r>
                    </w:p>
                  </w:txbxContent>
                </v:textbox>
              </v:shape>
            </w:pict>
          </mc:Fallback>
        </mc:AlternateContent>
      </w:r>
    </w:p>
    <w:p w:rsidR="00E35655" w:rsidRDefault="00E35655" w:rsidP="00E35655"/>
    <w:p w:rsidR="00E35655" w:rsidRDefault="00E35655" w:rsidP="00E356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928BB" wp14:editId="240C87C5">
                <wp:simplePos x="0" y="0"/>
                <wp:positionH relativeFrom="column">
                  <wp:posOffset>2677886</wp:posOffset>
                </wp:positionH>
                <wp:positionV relativeFrom="paragraph">
                  <wp:posOffset>10614</wp:posOffset>
                </wp:positionV>
                <wp:extent cx="452120" cy="242982"/>
                <wp:effectExtent l="0" t="0" r="5080" b="50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42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655" w:rsidRDefault="00E35655" w:rsidP="00E35655">
                            <w:r>
                              <w:t>5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28BB" id="Text Box 90" o:spid="_x0000_s1033" type="#_x0000_t202" style="position:absolute;margin-left:210.85pt;margin-top:.85pt;width:35.6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" fillcolor="white [3201]" stroked="f" strokeweight=".5pt">
                <v:textbox>
                  <w:txbxContent>
                    <w:p w:rsidR="00E35655" w:rsidRDefault="00E35655" w:rsidP="00E35655">
                      <w:r>
                        <w:t>5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774B718" wp14:editId="53A11259">
                <wp:simplePos x="0" y="0"/>
                <wp:positionH relativeFrom="column">
                  <wp:posOffset>1676400</wp:posOffset>
                </wp:positionH>
                <wp:positionV relativeFrom="paragraph">
                  <wp:posOffset>8890</wp:posOffset>
                </wp:positionV>
                <wp:extent cx="809625" cy="65722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57225"/>
                          <a:chOff x="0" y="0"/>
                          <a:chExt cx="809625" cy="657225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38100" y="0"/>
                            <a:ext cx="7429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65722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1120A" id="Group 8" o:spid="_x0000_s1026" style="position:absolute;margin-left:132pt;margin-top:.7pt;width:63.75pt;height:51.75pt;z-index:251669504" coordsize="8096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">
                <v:oval id="Oval 6" o:spid="_x0000_s1027" style="position:absolute;left:381;width:742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</v:oval>
                <v:line id="Straight Connector 7" o:spid="_x0000_s1028" style="position:absolute;visibility:visible;mso-wrap-style:square" from="0,6572" to="8096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2B13EBB" wp14:editId="44C07C07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809625" cy="65722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57225"/>
                          <a:chOff x="0" y="0"/>
                          <a:chExt cx="809625" cy="657225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38100" y="0"/>
                            <a:ext cx="7429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65722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64770" id="Group 11" o:spid="_x0000_s1026" style="position:absolute;margin-left:261pt;margin-top:.7pt;width:63.75pt;height:51.75pt;z-index:251670528" coordsize="8096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">
                <v:oval id="Oval 12" o:spid="_x0000_s1027" style="position:absolute;left:381;width:742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</v:oval>
                <v:line id="Straight Connector 13" o:spid="_x0000_s1028" style="position:absolute;visibility:visible;mso-wrap-style:square" from="0,6572" to="8096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:rsidR="00E35655" w:rsidRDefault="00E35655" w:rsidP="00E356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15188" wp14:editId="06619465">
                <wp:simplePos x="0" y="0"/>
                <wp:positionH relativeFrom="column">
                  <wp:posOffset>2533155</wp:posOffset>
                </wp:positionH>
                <wp:positionV relativeFrom="paragraph">
                  <wp:posOffset>17244</wp:posOffset>
                </wp:positionV>
                <wp:extent cx="735033" cy="17813"/>
                <wp:effectExtent l="0" t="57150" r="8255" b="965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33" cy="17813"/>
                        </a:xfrm>
                        <a:prstGeom prst="line">
                          <a:avLst/>
                        </a:prstGeom>
                        <a:ln cap="flat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E5E21" id="Straight Connector 8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5pt,1.35pt" to="257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" strokecolor="black [3200]" strokeweight="1pt">
                <v:stroke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2E832" wp14:editId="18727CDD">
                <wp:simplePos x="0" y="0"/>
                <wp:positionH relativeFrom="column">
                  <wp:posOffset>2566670</wp:posOffset>
                </wp:positionH>
                <wp:positionV relativeFrom="paragraph">
                  <wp:posOffset>104140</wp:posOffset>
                </wp:positionV>
                <wp:extent cx="671704" cy="0"/>
                <wp:effectExtent l="0" t="0" r="1460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7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DCD30" id="Straight Connector 8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8.2pt" to="2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E35655" w:rsidRDefault="00E35655" w:rsidP="00E356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03ED0" wp14:editId="20866FE8">
                <wp:simplePos x="0" y="0"/>
                <wp:positionH relativeFrom="margin">
                  <wp:posOffset>3253352</wp:posOffset>
                </wp:positionH>
                <wp:positionV relativeFrom="paragraph">
                  <wp:posOffset>163640</wp:posOffset>
                </wp:positionV>
                <wp:extent cx="899891" cy="257175"/>
                <wp:effectExtent l="0" t="0" r="1460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891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655" w:rsidRDefault="00E35655" w:rsidP="00E35655">
                            <w:proofErr w:type="gramStart"/>
                            <w:r>
                              <w:t>:Warehouse</w:t>
                            </w:r>
                            <w:proofErr w:type="gramEnd"/>
                          </w:p>
                          <w:p w:rsidR="00E35655" w:rsidRDefault="00E35655" w:rsidP="00E35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3ED0" id="Text Box 67" o:spid="_x0000_s1034" type="#_x0000_t202" style="position:absolute;margin-left:256.15pt;margin-top:12.9pt;width:70.8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" fillcolor="white [3201]" strokeweight=".5pt">
                <v:textbox>
                  <w:txbxContent>
                    <w:p w:rsidR="00E35655" w:rsidRDefault="00E35655" w:rsidP="00E35655">
                      <w:proofErr w:type="gramStart"/>
                      <w:r>
                        <w:t>:Warehouse</w:t>
                      </w:r>
                      <w:proofErr w:type="gramEnd"/>
                    </w:p>
                    <w:p w:rsidR="00E35655" w:rsidRDefault="00E35655" w:rsidP="00E3565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F3486" wp14:editId="283EC675">
                <wp:simplePos x="0" y="0"/>
                <wp:positionH relativeFrom="margin">
                  <wp:posOffset>1750060</wp:posOffset>
                </wp:positionH>
                <wp:positionV relativeFrom="paragraph">
                  <wp:posOffset>123825</wp:posOffset>
                </wp:positionV>
                <wp:extent cx="657225" cy="2571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655" w:rsidRDefault="00E35655" w:rsidP="00E35655">
                            <w:proofErr w:type="gramStart"/>
                            <w:r>
                              <w:t>:</w:t>
                            </w:r>
                            <w:r>
                              <w:t>System</w:t>
                            </w:r>
                            <w:proofErr w:type="gramEnd"/>
                          </w:p>
                          <w:p w:rsidR="00E35655" w:rsidRDefault="00E35655" w:rsidP="00E35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3486" id="Text Box 68" o:spid="_x0000_s1035" type="#_x0000_t202" style="position:absolute;margin-left:137.8pt;margin-top:9.75pt;width:51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" fillcolor="white [3201]" strokeweight=".5pt">
                <v:textbox>
                  <w:txbxContent>
                    <w:p w:rsidR="00E35655" w:rsidRDefault="00E35655" w:rsidP="00E35655">
                      <w:proofErr w:type="gramStart"/>
                      <w:r>
                        <w:t>:</w:t>
                      </w:r>
                      <w:r>
                        <w:t>System</w:t>
                      </w:r>
                      <w:proofErr w:type="gramEnd"/>
                    </w:p>
                    <w:p w:rsidR="00E35655" w:rsidRDefault="00E35655" w:rsidP="00E35655"/>
                  </w:txbxContent>
                </v:textbox>
                <w10:wrap anchorx="margin"/>
              </v:shape>
            </w:pict>
          </mc:Fallback>
        </mc:AlternateContent>
      </w:r>
    </w:p>
    <w:p w:rsidR="00E35655" w:rsidRDefault="00E35655" w:rsidP="00E35655"/>
    <w:p w:rsidR="00E35655" w:rsidRDefault="00E35655" w:rsidP="00E35655"/>
    <w:p w:rsidR="00E35655" w:rsidRDefault="00E35655" w:rsidP="00E3565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47233" wp14:editId="180DCE5E">
                <wp:simplePos x="0" y="0"/>
                <wp:positionH relativeFrom="column">
                  <wp:posOffset>-486888</wp:posOffset>
                </wp:positionH>
                <wp:positionV relativeFrom="paragraph">
                  <wp:posOffset>304421</wp:posOffset>
                </wp:positionV>
                <wp:extent cx="2066306" cy="173973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306" cy="173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655" w:rsidRPr="00072115" w:rsidRDefault="00E35655" w:rsidP="00E35655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072115">
                              <w:rPr>
                                <w:b/>
                                <w:sz w:val="24"/>
                                <w:u w:val="single"/>
                              </w:rPr>
                              <w:t>Key to messages:</w:t>
                            </w:r>
                          </w:p>
                          <w:p w:rsidR="00E35655" w:rsidRDefault="00E35655" w:rsidP="00E35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startInterface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5655" w:rsidRDefault="00E35655" w:rsidP="00E35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begin</w:t>
                            </w:r>
                            <w:r>
                              <w:t>ProductReviewUI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5655" w:rsidRDefault="00E35655" w:rsidP="00E35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begin</w:t>
                            </w:r>
                            <w:r>
                              <w:t>ProductReview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5655" w:rsidRDefault="00E35655" w:rsidP="00E35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RequestInfo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5655" w:rsidRDefault="00E35655" w:rsidP="00E35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ForwardRequest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35655" w:rsidRDefault="00E35655" w:rsidP="00E35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SendInfo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7233" id="Text Box 93" o:spid="_x0000_s1036" type="#_x0000_t202" style="position:absolute;margin-left:-38.35pt;margin-top:23.95pt;width:162.7pt;height:13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" fillcolor="white [3201]" stroked="f" strokeweight=".5pt">
                <v:textbox>
                  <w:txbxContent>
                    <w:p w:rsidR="00E35655" w:rsidRPr="00072115" w:rsidRDefault="00E35655" w:rsidP="00E35655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072115">
                        <w:rPr>
                          <w:b/>
                          <w:sz w:val="24"/>
                          <w:u w:val="single"/>
                        </w:rPr>
                        <w:t>Key to messages:</w:t>
                      </w:r>
                    </w:p>
                    <w:p w:rsidR="00E35655" w:rsidRDefault="00E35655" w:rsidP="00E356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startInterface</w:t>
                      </w:r>
                      <w:proofErr w:type="spellEnd"/>
                      <w:r>
                        <w:t>()</w:t>
                      </w:r>
                    </w:p>
                    <w:p w:rsidR="00E35655" w:rsidRDefault="00E35655" w:rsidP="00E356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begin</w:t>
                      </w:r>
                      <w:r>
                        <w:t>ProductReviewUI</w:t>
                      </w:r>
                      <w:proofErr w:type="spellEnd"/>
                      <w:r>
                        <w:t>()</w:t>
                      </w:r>
                    </w:p>
                    <w:p w:rsidR="00E35655" w:rsidRDefault="00E35655" w:rsidP="00E356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begin</w:t>
                      </w:r>
                      <w:r>
                        <w:t>ProductReview</w:t>
                      </w:r>
                      <w:proofErr w:type="spellEnd"/>
                      <w:r>
                        <w:t>()</w:t>
                      </w:r>
                    </w:p>
                    <w:p w:rsidR="00E35655" w:rsidRDefault="00E35655" w:rsidP="00E356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RequestInfo</w:t>
                      </w:r>
                      <w:proofErr w:type="spellEnd"/>
                      <w:r>
                        <w:t>()</w:t>
                      </w:r>
                    </w:p>
                    <w:p w:rsidR="00E35655" w:rsidRDefault="00E35655" w:rsidP="00E356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ForwardRequest</w:t>
                      </w:r>
                      <w:proofErr w:type="spellEnd"/>
                      <w:r>
                        <w:t>()</w:t>
                      </w:r>
                    </w:p>
                    <w:p w:rsidR="00E35655" w:rsidRDefault="00E35655" w:rsidP="00E356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SendInfo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2BCB2" wp14:editId="37FDDC9F">
                <wp:simplePos x="0" y="0"/>
                <wp:positionH relativeFrom="column">
                  <wp:posOffset>-552450</wp:posOffset>
                </wp:positionH>
                <wp:positionV relativeFrom="paragraph">
                  <wp:posOffset>247650</wp:posOffset>
                </wp:positionV>
                <wp:extent cx="3629025" cy="4762500"/>
                <wp:effectExtent l="0" t="0" r="66675" b="19050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29025" cy="4762500"/>
                        </a:xfrm>
                        <a:prstGeom prst="foldedCorner">
                          <a:avLst>
                            <a:gd name="adj" fmla="val 1955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655" w:rsidRDefault="00E35655" w:rsidP="00E35655"/>
                          <w:p w:rsidR="00E35655" w:rsidRDefault="00E35655" w:rsidP="00E35655">
                            <w:bookmarkStart w:id="0" w:name="_GoBack"/>
                            <w:bookmarkEnd w:id="0"/>
                          </w:p>
                          <w:p w:rsidR="00E35655" w:rsidRDefault="00E35655" w:rsidP="00E35655"/>
                          <w:p w:rsidR="00E35655" w:rsidRDefault="00E35655" w:rsidP="00E35655"/>
                          <w:p w:rsidR="00E35655" w:rsidRDefault="00E35655" w:rsidP="00E35655"/>
                          <w:p w:rsidR="00E35655" w:rsidRDefault="00E35655" w:rsidP="00E35655"/>
                          <w:p w:rsidR="00E35655" w:rsidRDefault="00E35655" w:rsidP="00E35655"/>
                          <w:p w:rsidR="00E35655" w:rsidRDefault="00E35655" w:rsidP="00E35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2BCB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7" o:spid="_x0000_s1037" type="#_x0000_t65" style="position:absolute;margin-left:-43.5pt;margin-top:19.5pt;width:285.75pt;height:3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" adj="17376" fillcolor="white [3201]" strokecolor="black [3200]" strokeweight="1pt">
                <v:stroke joinstyle="miter"/>
                <v:textbox>
                  <w:txbxContent>
                    <w:p w:rsidR="00E35655" w:rsidRDefault="00E35655" w:rsidP="00E35655"/>
                    <w:p w:rsidR="00E35655" w:rsidRDefault="00E35655" w:rsidP="00E35655">
                      <w:bookmarkStart w:id="1" w:name="_GoBack"/>
                      <w:bookmarkEnd w:id="1"/>
                    </w:p>
                    <w:p w:rsidR="00E35655" w:rsidRDefault="00E35655" w:rsidP="00E35655"/>
                    <w:p w:rsidR="00E35655" w:rsidRDefault="00E35655" w:rsidP="00E35655"/>
                    <w:p w:rsidR="00E35655" w:rsidRDefault="00E35655" w:rsidP="00E35655"/>
                    <w:p w:rsidR="00E35655" w:rsidRDefault="00E35655" w:rsidP="00E35655"/>
                    <w:p w:rsidR="00E35655" w:rsidRDefault="00E35655" w:rsidP="00E35655"/>
                    <w:p w:rsidR="00E35655" w:rsidRDefault="00E35655" w:rsidP="00E35655"/>
                  </w:txbxContent>
                </v:textbox>
              </v:shape>
            </w:pict>
          </mc:Fallback>
        </mc:AlternateContent>
      </w:r>
    </w:p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E35655" w:rsidRDefault="00E35655" w:rsidP="00E35655"/>
    <w:p w:rsidR="006B2296" w:rsidRDefault="00E35655"/>
    <w:sectPr w:rsidR="006B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D7559"/>
    <w:multiLevelType w:val="hybridMultilevel"/>
    <w:tmpl w:val="22684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55"/>
    <w:rsid w:val="000E04AF"/>
    <w:rsid w:val="00E35655"/>
    <w:rsid w:val="00F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F14"/>
  <w15:chartTrackingRefBased/>
  <w15:docId w15:val="{E792C8A1-9FCD-426F-8A1B-8EDD4B77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6B027556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Burton</dc:creator>
  <cp:keywords/>
  <dc:description/>
  <cp:lastModifiedBy>Lloyd Burton</cp:lastModifiedBy>
  <cp:revision>1</cp:revision>
  <dcterms:created xsi:type="dcterms:W3CDTF">2017-05-03T12:53:00Z</dcterms:created>
  <dcterms:modified xsi:type="dcterms:W3CDTF">2017-05-03T13:01:00Z</dcterms:modified>
</cp:coreProperties>
</file>