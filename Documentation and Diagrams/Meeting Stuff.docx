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54"/>
        <w:gridCol w:w="2254"/>
        <w:gridCol w:w="5693"/>
      </w:tblGrid>
      <w:tr w:rsidR="0097495F" w:rsidTr="0097495F">
        <w:tc>
          <w:tcPr>
            <w:tcW w:w="2254" w:type="dxa"/>
          </w:tcPr>
          <w:p w:rsidR="0097495F" w:rsidRDefault="0097495F">
            <w:r>
              <w:t>Meeting No</w:t>
            </w:r>
          </w:p>
        </w:tc>
        <w:tc>
          <w:tcPr>
            <w:tcW w:w="2254" w:type="dxa"/>
          </w:tcPr>
          <w:p w:rsidR="0097495F" w:rsidRDefault="0097495F">
            <w:r>
              <w:t>Members attended</w:t>
            </w:r>
          </w:p>
        </w:tc>
        <w:tc>
          <w:tcPr>
            <w:tcW w:w="5693" w:type="dxa"/>
          </w:tcPr>
          <w:p w:rsidR="0097495F" w:rsidRDefault="0097495F">
            <w:r>
              <w:t>What happened</w:t>
            </w:r>
          </w:p>
        </w:tc>
      </w:tr>
      <w:tr w:rsidR="0097495F" w:rsidTr="0097495F">
        <w:tc>
          <w:tcPr>
            <w:tcW w:w="2254" w:type="dxa"/>
          </w:tcPr>
          <w:p w:rsidR="0097495F" w:rsidRDefault="0097495F">
            <w:r>
              <w:t>1</w:t>
            </w:r>
          </w:p>
        </w:tc>
        <w:tc>
          <w:tcPr>
            <w:tcW w:w="2254" w:type="dxa"/>
          </w:tcPr>
          <w:p w:rsidR="0097495F" w:rsidRDefault="0097495F">
            <w:r>
              <w:t>Ryan Garner, Lloyd Burton, Luke Foster</w:t>
            </w:r>
          </w:p>
        </w:tc>
        <w:tc>
          <w:tcPr>
            <w:tcW w:w="5693" w:type="dxa"/>
          </w:tcPr>
          <w:p w:rsidR="0097495F" w:rsidRDefault="0097495F">
            <w:r>
              <w:t>Reviewed the case study for the assignment gathering the relevant information from this. Began work on part G</w:t>
            </w:r>
          </w:p>
        </w:tc>
      </w:tr>
      <w:tr w:rsidR="0097495F" w:rsidTr="0097495F">
        <w:tc>
          <w:tcPr>
            <w:tcW w:w="2254" w:type="dxa"/>
          </w:tcPr>
          <w:p w:rsidR="0097495F" w:rsidRDefault="0097495F">
            <w:r>
              <w:t>2</w:t>
            </w:r>
          </w:p>
        </w:tc>
        <w:tc>
          <w:tcPr>
            <w:tcW w:w="2254" w:type="dxa"/>
          </w:tcPr>
          <w:p w:rsidR="0097495F" w:rsidRDefault="0097495F">
            <w:r>
              <w:t>Ryan Garner, Lloyd Burton, Luke Foster</w:t>
            </w:r>
          </w:p>
        </w:tc>
        <w:tc>
          <w:tcPr>
            <w:tcW w:w="5693" w:type="dxa"/>
          </w:tcPr>
          <w:p w:rsidR="0097495F" w:rsidRDefault="0097495F" w:rsidP="0097495F">
            <w:r>
              <w:t>Began work on Part 1 A and B. Luke completed part A</w:t>
            </w:r>
          </w:p>
        </w:tc>
      </w:tr>
      <w:tr w:rsidR="0097495F" w:rsidTr="0097495F">
        <w:tc>
          <w:tcPr>
            <w:tcW w:w="2254" w:type="dxa"/>
          </w:tcPr>
          <w:p w:rsidR="0097495F" w:rsidRDefault="0097495F">
            <w:r>
              <w:t>3</w:t>
            </w:r>
          </w:p>
        </w:tc>
        <w:tc>
          <w:tcPr>
            <w:tcW w:w="2254" w:type="dxa"/>
          </w:tcPr>
          <w:p w:rsidR="0097495F" w:rsidRDefault="0097495F" w:rsidP="0097495F">
            <w:r>
              <w:t>Ryan Garner, Lloyd Burton</w:t>
            </w:r>
          </w:p>
        </w:tc>
        <w:tc>
          <w:tcPr>
            <w:tcW w:w="5693" w:type="dxa"/>
          </w:tcPr>
          <w:p w:rsidR="0097495F" w:rsidRDefault="0097495F">
            <w:r>
              <w:t>Worked Continued on Part B and part C was started. Part B and Part C were completed</w:t>
            </w:r>
          </w:p>
        </w:tc>
      </w:tr>
      <w:tr w:rsidR="0097495F" w:rsidTr="0097495F">
        <w:tc>
          <w:tcPr>
            <w:tcW w:w="2254" w:type="dxa"/>
          </w:tcPr>
          <w:p w:rsidR="0097495F" w:rsidRDefault="0097495F">
            <w:r>
              <w:t>4</w:t>
            </w:r>
          </w:p>
        </w:tc>
        <w:tc>
          <w:tcPr>
            <w:tcW w:w="2254" w:type="dxa"/>
          </w:tcPr>
          <w:p w:rsidR="0097495F" w:rsidRDefault="0097495F">
            <w:r>
              <w:t>Ryan Garner, Lloyd Burton, Luke Foster</w:t>
            </w:r>
          </w:p>
        </w:tc>
        <w:tc>
          <w:tcPr>
            <w:tcW w:w="5693" w:type="dxa"/>
          </w:tcPr>
          <w:p w:rsidR="0097495F" w:rsidRDefault="0097495F">
            <w:r>
              <w:t>Work began on Part D, E and F. Part D and Part E were completed</w:t>
            </w:r>
          </w:p>
        </w:tc>
      </w:tr>
      <w:tr w:rsidR="0097495F" w:rsidTr="0097495F">
        <w:tc>
          <w:tcPr>
            <w:tcW w:w="2254" w:type="dxa"/>
          </w:tcPr>
          <w:p w:rsidR="0097495F" w:rsidRDefault="0097495F">
            <w:r>
              <w:t>5</w:t>
            </w:r>
          </w:p>
        </w:tc>
        <w:tc>
          <w:tcPr>
            <w:tcW w:w="2254" w:type="dxa"/>
          </w:tcPr>
          <w:p w:rsidR="0097495F" w:rsidRDefault="0097495F"/>
        </w:tc>
        <w:tc>
          <w:tcPr>
            <w:tcW w:w="5693" w:type="dxa"/>
          </w:tcPr>
          <w:p w:rsidR="0097495F" w:rsidRDefault="0097495F">
            <w:r>
              <w:t>Work Continued on Part F and work began on Part H</w:t>
            </w:r>
          </w:p>
        </w:tc>
      </w:tr>
      <w:tr w:rsidR="0097495F" w:rsidTr="0097495F">
        <w:tc>
          <w:tcPr>
            <w:tcW w:w="2254" w:type="dxa"/>
          </w:tcPr>
          <w:p w:rsidR="0097495F" w:rsidRDefault="0097495F">
            <w:r>
              <w:t>6</w:t>
            </w:r>
          </w:p>
        </w:tc>
        <w:tc>
          <w:tcPr>
            <w:tcW w:w="2254" w:type="dxa"/>
          </w:tcPr>
          <w:p w:rsidR="0097495F" w:rsidRDefault="0097495F"/>
        </w:tc>
        <w:tc>
          <w:tcPr>
            <w:tcW w:w="5693" w:type="dxa"/>
          </w:tcPr>
          <w:p w:rsidR="0097495F" w:rsidRDefault="0097495F">
            <w:r>
              <w:t>Began work on Part 2</w:t>
            </w:r>
            <w:bookmarkStart w:id="0" w:name="_GoBack"/>
            <w:bookmarkEnd w:id="0"/>
          </w:p>
        </w:tc>
      </w:tr>
    </w:tbl>
    <w:p w:rsidR="006B2296" w:rsidRDefault="001200E0"/>
    <w:sectPr w:rsidR="006B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5F"/>
    <w:rsid w:val="000E04AF"/>
    <w:rsid w:val="0097495F"/>
    <w:rsid w:val="00F1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2B93"/>
  <w15:chartTrackingRefBased/>
  <w15:docId w15:val="{46D573DF-59E3-48AC-9BBB-A79E784F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6B027556</Template>
  <TotalTime>10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Burton</dc:creator>
  <cp:keywords/>
  <dc:description/>
  <cp:lastModifiedBy>Lloyd Burton</cp:lastModifiedBy>
  <cp:revision>1</cp:revision>
  <dcterms:created xsi:type="dcterms:W3CDTF">2017-05-03T13:25:00Z</dcterms:created>
  <dcterms:modified xsi:type="dcterms:W3CDTF">2017-05-03T13:36:00Z</dcterms:modified>
</cp:coreProperties>
</file>